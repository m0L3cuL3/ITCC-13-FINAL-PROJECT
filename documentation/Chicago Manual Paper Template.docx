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31A" w:rsidRPr="00C00BE0" w:rsidRDefault="0023131A" w:rsidP="0023131A">
      <w:pPr>
        <w:jc w:val="center"/>
      </w:pPr>
      <w:bookmarkStart w:id="0" w:name="_GoBack"/>
      <w:bookmarkEnd w:id="0"/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  <w:r w:rsidRPr="00C00BE0">
        <w:t>The Title of Your Paper Goes Here</w:t>
      </w: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  <w:r w:rsidRPr="00C00BE0">
        <w:t>It Can Continue onto Second and</w:t>
      </w:r>
    </w:p>
    <w:p w:rsidR="0023131A" w:rsidRPr="00C00BE0" w:rsidRDefault="0023131A" w:rsidP="0023131A">
      <w:pPr>
        <w:jc w:val="center"/>
      </w:pPr>
    </w:p>
    <w:p w:rsidR="0023131A" w:rsidRPr="00C00BE0" w:rsidRDefault="0023131A" w:rsidP="00351B1C">
      <w:pPr>
        <w:spacing w:line="480" w:lineRule="auto"/>
        <w:jc w:val="center"/>
      </w:pPr>
      <w:r w:rsidRPr="00C00BE0">
        <w:t>Third Lines, if Necessary</w:t>
      </w:r>
    </w:p>
    <w:p w:rsidR="00351B1C" w:rsidRPr="00C00BE0" w:rsidRDefault="00351B1C" w:rsidP="00351B1C">
      <w:pPr>
        <w:spacing w:line="480" w:lineRule="auto"/>
        <w:jc w:val="center"/>
      </w:pPr>
      <w:r w:rsidRPr="00C00BE0">
        <w:t xml:space="preserve">(if you want to insert an image that is relevant, you may do so, </w:t>
      </w:r>
    </w:p>
    <w:p w:rsidR="00351B1C" w:rsidRPr="00C00BE0" w:rsidRDefault="00351B1C" w:rsidP="00351B1C">
      <w:pPr>
        <w:spacing w:line="480" w:lineRule="auto"/>
        <w:jc w:val="center"/>
      </w:pPr>
      <w:r w:rsidRPr="00C00BE0">
        <w:t>but you will need to cite it: use it somewhere else and cite appropriately)</w:t>
      </w: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  <w:r w:rsidRPr="00C00BE0">
        <w:t>Your Name</w:t>
      </w: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</w:p>
    <w:p w:rsidR="0023131A" w:rsidRPr="00C00BE0" w:rsidRDefault="00914DB5" w:rsidP="0023131A">
      <w:pPr>
        <w:jc w:val="center"/>
      </w:pPr>
      <w:r w:rsidRPr="00C00BE0">
        <w:t>ART 113</w:t>
      </w:r>
      <w:r w:rsidR="00A04DA0" w:rsidRPr="00C00BE0">
        <w:t xml:space="preserve"> History of Modern Design</w:t>
      </w:r>
    </w:p>
    <w:p w:rsidR="0023131A" w:rsidRPr="00C00BE0" w:rsidRDefault="0023131A" w:rsidP="0023131A">
      <w:pPr>
        <w:jc w:val="center"/>
      </w:pPr>
    </w:p>
    <w:p w:rsidR="0023131A" w:rsidRPr="00C00BE0" w:rsidRDefault="00A1440C" w:rsidP="0023131A">
      <w:pPr>
        <w:jc w:val="center"/>
      </w:pPr>
      <w:r w:rsidRPr="00C00BE0">
        <w:t>Colleen A</w:t>
      </w:r>
      <w:r w:rsidR="00914DB5" w:rsidRPr="00C00BE0">
        <w:t>dour</w:t>
      </w:r>
    </w:p>
    <w:p w:rsidR="0023131A" w:rsidRPr="00C00BE0" w:rsidRDefault="0023131A" w:rsidP="0023131A">
      <w:pPr>
        <w:jc w:val="center"/>
      </w:pPr>
    </w:p>
    <w:p w:rsidR="0023131A" w:rsidRPr="00C00BE0" w:rsidRDefault="0023131A" w:rsidP="0023131A">
      <w:pPr>
        <w:jc w:val="center"/>
      </w:pPr>
      <w:r w:rsidRPr="00C00BE0">
        <w:t>Date</w:t>
      </w:r>
    </w:p>
    <w:p w:rsidR="00A04DA0" w:rsidRPr="00C00BE0" w:rsidRDefault="00A04DA0">
      <w:pPr>
        <w:spacing w:after="200" w:line="276" w:lineRule="auto"/>
      </w:pPr>
    </w:p>
    <w:p w:rsidR="00351B1C" w:rsidRPr="00C00BE0" w:rsidRDefault="00351B1C" w:rsidP="00A04DA0">
      <w:pPr>
        <w:spacing w:line="480" w:lineRule="auto"/>
        <w:jc w:val="center"/>
      </w:pPr>
    </w:p>
    <w:p w:rsidR="00A04DA0" w:rsidRPr="00C00BE0" w:rsidRDefault="00A04DA0" w:rsidP="00A04DA0">
      <w:pPr>
        <w:spacing w:line="480" w:lineRule="auto"/>
        <w:jc w:val="center"/>
        <w:rPr>
          <w:b/>
        </w:rPr>
      </w:pPr>
      <w:r w:rsidRPr="00C00BE0">
        <w:rPr>
          <w:b/>
        </w:rPr>
        <w:lastRenderedPageBreak/>
        <w:t>Abstract</w:t>
      </w:r>
      <w:r w:rsidR="007E3246" w:rsidRPr="00C00BE0">
        <w:rPr>
          <w:b/>
        </w:rPr>
        <w:t xml:space="preserve"> (this is bold)</w:t>
      </w:r>
    </w:p>
    <w:p w:rsidR="00A04DA0" w:rsidRPr="00C00BE0" w:rsidRDefault="00351B1C" w:rsidP="00A04DA0">
      <w:r w:rsidRPr="00C00BE0">
        <w:t>To write an abstract, picture yourself as “King of the Mountain.” Like a game, you have to defend yourself from interlopers – figuratively speaking – and hold your ground.</w:t>
      </w:r>
      <w:r w:rsidR="007E3246" w:rsidRPr="00C00BE0">
        <w:t xml:space="preserve">  Conceptually speaking, there are rules of engagement and</w:t>
      </w:r>
      <w:r w:rsidR="00FD2F39">
        <w:t xml:space="preserve"> specific terminology that need</w:t>
      </w:r>
      <w:r w:rsidR="007E3246" w:rsidRPr="00C00BE0">
        <w:t xml:space="preserve"> to be understood before you may proceed.  </w:t>
      </w:r>
      <w:r w:rsidR="00A04DA0" w:rsidRPr="00C00BE0">
        <w:t xml:space="preserve">Briefly state your “argument” </w:t>
      </w:r>
      <w:r w:rsidR="001D60A6" w:rsidRPr="00C00BE0">
        <w:t xml:space="preserve">– your honest opinion, in a respectful and convincing way </w:t>
      </w:r>
      <w:r w:rsidR="00A04DA0" w:rsidRPr="00C00BE0">
        <w:t xml:space="preserve">– what are you trying to prove with your paper?  If you are including a comparison in your argument, make a brief reference to it here.  </w:t>
      </w:r>
      <w:r w:rsidR="007E3246" w:rsidRPr="00C00BE0">
        <w:t xml:space="preserve">Write a single paragraph that concisely and accurately summarizes the content of your paper. </w:t>
      </w:r>
      <w:r w:rsidR="00A04DA0" w:rsidRPr="00C00BE0">
        <w:t>Abstracts generally contain 150 to 200 words. Do not indent the first line of the abstract.</w:t>
      </w:r>
    </w:p>
    <w:p w:rsidR="00602994" w:rsidRPr="00C00BE0" w:rsidRDefault="00602994">
      <w:pPr>
        <w:spacing w:after="200" w:line="276" w:lineRule="auto"/>
      </w:pPr>
    </w:p>
    <w:p w:rsidR="00667924" w:rsidRPr="00C00BE0" w:rsidRDefault="00667924" w:rsidP="003F3EB7">
      <w:pPr>
        <w:spacing w:after="200" w:line="276" w:lineRule="auto"/>
        <w:jc w:val="center"/>
        <w:rPr>
          <w:b/>
        </w:rPr>
        <w:sectPr w:rsidR="00667924" w:rsidRPr="00C00BE0" w:rsidSect="00C00BE0"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C00BE0" w:rsidRDefault="00C00BE0" w:rsidP="003F3EB7">
      <w:pPr>
        <w:spacing w:after="200" w:line="276" w:lineRule="auto"/>
        <w:jc w:val="center"/>
        <w:rPr>
          <w:b/>
        </w:rPr>
      </w:pPr>
    </w:p>
    <w:p w:rsidR="00883548" w:rsidRPr="00C00BE0" w:rsidRDefault="00883548" w:rsidP="003F3EB7">
      <w:pPr>
        <w:spacing w:after="200" w:line="276" w:lineRule="auto"/>
        <w:jc w:val="center"/>
        <w:rPr>
          <w:b/>
        </w:rPr>
      </w:pPr>
      <w:r w:rsidRPr="00C00BE0">
        <w:rPr>
          <w:b/>
        </w:rPr>
        <w:lastRenderedPageBreak/>
        <w:t>Introduction</w:t>
      </w:r>
      <w:r w:rsidR="001D60A6" w:rsidRPr="00C00BE0">
        <w:rPr>
          <w:b/>
        </w:rPr>
        <w:t xml:space="preserve"> (this is bold)</w:t>
      </w:r>
    </w:p>
    <w:p w:rsidR="00816E01" w:rsidRPr="00C00BE0" w:rsidRDefault="0023131A" w:rsidP="00883548">
      <w:pPr>
        <w:spacing w:line="480" w:lineRule="auto"/>
        <w:ind w:firstLine="720"/>
      </w:pPr>
      <w:r w:rsidRPr="00C00BE0">
        <w:t xml:space="preserve">The main section </w:t>
      </w:r>
      <w:r w:rsidR="00883548" w:rsidRPr="00C00BE0">
        <w:t xml:space="preserve">(body) </w:t>
      </w:r>
      <w:r w:rsidRPr="00C00BE0">
        <w:t>of yo</w:t>
      </w:r>
      <w:r w:rsidR="00883548" w:rsidRPr="00C00BE0">
        <w:t>ur manuscript will begin on page 1 (page i and page ii come before)</w:t>
      </w:r>
      <w:r w:rsidRPr="00C00BE0">
        <w:t xml:space="preserve">. </w:t>
      </w:r>
      <w:r w:rsidR="00883548" w:rsidRPr="00C00BE0">
        <w:t xml:space="preserve">Begin with an introduction.  </w:t>
      </w:r>
      <w:r w:rsidRPr="00C00BE0">
        <w:t>Note that your last name</w:t>
      </w:r>
      <w:r w:rsidR="00883548" w:rsidRPr="00C00BE0">
        <w:t xml:space="preserve"> </w:t>
      </w:r>
      <w:r w:rsidRPr="00C00BE0">
        <w:t>and the page number is in a header, at the upper right corner. There is no page number on</w:t>
      </w:r>
      <w:r w:rsidR="00883548" w:rsidRPr="00C00BE0">
        <w:t xml:space="preserve"> </w:t>
      </w:r>
      <w:r w:rsidRPr="00C00BE0">
        <w:t>the title page.</w:t>
      </w:r>
      <w:r w:rsidR="00883548" w:rsidRPr="00C00BE0">
        <w:t xml:space="preserve"> Use double-spacing.</w:t>
      </w:r>
    </w:p>
    <w:p w:rsidR="0023131A" w:rsidRPr="00C00BE0" w:rsidRDefault="0023131A" w:rsidP="0023131A">
      <w:pPr>
        <w:spacing w:line="480" w:lineRule="auto"/>
      </w:pPr>
      <w:r w:rsidRPr="00C00BE0">
        <w:tab/>
      </w:r>
      <w:r w:rsidR="001D60A6" w:rsidRPr="00C00BE0">
        <w:t xml:space="preserve">Use a standard font (New York, Times) and use 12 point size.  </w:t>
      </w:r>
      <w:r w:rsidR="00883548" w:rsidRPr="00C00BE0">
        <w:t>Begin with the “context” of objects you are writing about.  Y</w:t>
      </w:r>
      <w:r w:rsidRPr="00C00BE0">
        <w:t>ou will use raised Arabic numerals to cite your sources in footnotes</w:t>
      </w:r>
      <w:r w:rsidR="00297955" w:rsidRPr="00C00BE0">
        <w:rPr>
          <w:rStyle w:val="FootnoteReference"/>
        </w:rPr>
        <w:footnoteReference w:id="1"/>
      </w:r>
      <w:r w:rsidRPr="00C00BE0">
        <w:t xml:space="preserve"> at the bottom of the page. Your word processor will insert these footnotes and format them for you: tool ribbon -&gt; references -&gt; “insert footnote.”</w:t>
      </w:r>
      <w:r w:rsidR="00297955" w:rsidRPr="00C00BE0">
        <w:rPr>
          <w:rStyle w:val="FootnoteReference"/>
        </w:rPr>
        <w:footnoteReference w:id="2"/>
      </w:r>
    </w:p>
    <w:p w:rsidR="00883548" w:rsidRPr="00C00BE0" w:rsidRDefault="000A5632" w:rsidP="000A5632">
      <w:pPr>
        <w:spacing w:line="480" w:lineRule="auto"/>
        <w:ind w:firstLine="720"/>
      </w:pPr>
      <w:r w:rsidRPr="00C00BE0">
        <w:t>Use the symbol “ibid.”</w:t>
      </w:r>
      <w:r w:rsidR="00297955" w:rsidRPr="00C00BE0">
        <w:rPr>
          <w:rStyle w:val="FootnoteReference"/>
        </w:rPr>
        <w:footnoteReference w:id="3"/>
      </w:r>
      <w:r w:rsidRPr="00C00BE0">
        <w:t xml:space="preserve"> in your footnotes when you are referring to the same source as the previous citation, and add the page number if different.  </w:t>
      </w:r>
    </w:p>
    <w:p w:rsidR="00883548" w:rsidRPr="00C00BE0" w:rsidRDefault="00883548" w:rsidP="000A5632">
      <w:pPr>
        <w:spacing w:line="480" w:lineRule="auto"/>
        <w:ind w:firstLine="720"/>
      </w:pPr>
      <w:r w:rsidRPr="00C00BE0">
        <w:t xml:space="preserve">When using pictures identify them underneath the image, use single-spacing, number your images. </w:t>
      </w:r>
    </w:p>
    <w:p w:rsidR="000A5632" w:rsidRPr="00C00BE0" w:rsidRDefault="000A5632" w:rsidP="000A5632">
      <w:pPr>
        <w:spacing w:line="480" w:lineRule="auto"/>
        <w:ind w:firstLine="720"/>
      </w:pPr>
      <w:r w:rsidRPr="00C00BE0">
        <w:t>A solid, thorough handbook such as the Chicago Manual of Style Online</w:t>
      </w:r>
      <w:r w:rsidR="00297955" w:rsidRPr="00C00BE0">
        <w:rPr>
          <w:rStyle w:val="FootnoteReference"/>
        </w:rPr>
        <w:footnoteReference w:id="4"/>
      </w:r>
      <w:r w:rsidRPr="00C00BE0">
        <w:t xml:space="preserve"> tool. Shorter versions are incomplete and while you may choose any handbook to your liking, when in doubt, consult a full edition in the library or online.  In the reference room the call number is Ref Z253 .U69 2010.  </w:t>
      </w:r>
    </w:p>
    <w:p w:rsidR="001D60A6" w:rsidRPr="00C00BE0" w:rsidRDefault="001D60A6" w:rsidP="001D60A6">
      <w:pPr>
        <w:spacing w:line="480" w:lineRule="auto"/>
        <w:ind w:firstLine="720"/>
        <w:jc w:val="center"/>
        <w:rPr>
          <w:b/>
        </w:rPr>
      </w:pPr>
    </w:p>
    <w:p w:rsidR="001D60A6" w:rsidRPr="00C00BE0" w:rsidRDefault="001D60A6" w:rsidP="001D60A6">
      <w:pPr>
        <w:spacing w:line="480" w:lineRule="auto"/>
        <w:ind w:firstLine="720"/>
        <w:jc w:val="center"/>
        <w:rPr>
          <w:b/>
        </w:rPr>
      </w:pPr>
    </w:p>
    <w:p w:rsidR="00602994" w:rsidRPr="00C00BE0" w:rsidRDefault="00602994" w:rsidP="001D60A6">
      <w:pPr>
        <w:spacing w:line="480" w:lineRule="auto"/>
        <w:ind w:firstLine="720"/>
        <w:jc w:val="center"/>
        <w:rPr>
          <w:b/>
        </w:rPr>
      </w:pPr>
    </w:p>
    <w:p w:rsidR="001D60A6" w:rsidRPr="00C00BE0" w:rsidRDefault="001D60A6" w:rsidP="001D60A6">
      <w:pPr>
        <w:spacing w:line="480" w:lineRule="auto"/>
        <w:ind w:firstLine="720"/>
        <w:jc w:val="center"/>
        <w:rPr>
          <w:b/>
        </w:rPr>
      </w:pPr>
      <w:r w:rsidRPr="00C00BE0">
        <w:rPr>
          <w:b/>
        </w:rPr>
        <w:lastRenderedPageBreak/>
        <w:t>Review of Literature (this is bold)</w:t>
      </w:r>
    </w:p>
    <w:p w:rsidR="001D60A6" w:rsidRPr="00C00BE0" w:rsidRDefault="001D60A6" w:rsidP="00602994">
      <w:pPr>
        <w:spacing w:after="200" w:line="276" w:lineRule="auto"/>
      </w:pPr>
      <w:r w:rsidRPr="00C00BE0">
        <w:t xml:space="preserve">This is where you evaluate the scholars whose opinions you are using to support your own, or to argue against your opinion.  Use three or more scholars: your instructor, the textbook author, one other authority on that subject.  After discussing these main authorities, then include any other sources.  </w:t>
      </w:r>
    </w:p>
    <w:p w:rsidR="001D60A6" w:rsidRDefault="001D60A6" w:rsidP="001D60A6">
      <w:pPr>
        <w:spacing w:line="480" w:lineRule="auto"/>
        <w:ind w:firstLine="720"/>
      </w:pPr>
      <w:r w:rsidRPr="00C00BE0">
        <w:t>Each source should be discussed in a separate paragraph.</w:t>
      </w:r>
    </w:p>
    <w:p w:rsidR="001E4617" w:rsidRPr="00C00BE0" w:rsidRDefault="001E4617" w:rsidP="001D60A6">
      <w:pPr>
        <w:spacing w:line="480" w:lineRule="auto"/>
        <w:ind w:firstLine="720"/>
      </w:pPr>
      <w:r>
        <w:tab/>
      </w:r>
    </w:p>
    <w:p w:rsidR="000A5632" w:rsidRDefault="001E4617" w:rsidP="00FD2F39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85C77C" wp14:editId="3A42B9D0">
                <wp:simplePos x="0" y="0"/>
                <wp:positionH relativeFrom="column">
                  <wp:posOffset>333375</wp:posOffset>
                </wp:positionH>
                <wp:positionV relativeFrom="paragraph">
                  <wp:posOffset>1235075</wp:posOffset>
                </wp:positionV>
                <wp:extent cx="5172075" cy="1403985"/>
                <wp:effectExtent l="0" t="0" r="28575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1403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4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F39" w:rsidRPr="00FD2F39" w:rsidRDefault="00FD2F39" w:rsidP="00FD2F39">
                            <w:p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>Including tables/figures/images:</w:t>
                            </w:r>
                          </w:p>
                          <w:p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>Position figures after the paragraph in which they’re described.</w:t>
                            </w:r>
                          </w:p>
                          <w:p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 xml:space="preserve">Cite the source of the </w:t>
                            </w:r>
                            <w:r w:rsidR="001E4617">
                              <w:rPr>
                                <w:sz w:val="18"/>
                              </w:rPr>
                              <w:t>f</w:t>
                            </w:r>
                            <w:r w:rsidRPr="00FD2F39">
                              <w:rPr>
                                <w:sz w:val="18"/>
                              </w:rPr>
                              <w:t>igure information with a “source line</w:t>
                            </w:r>
                            <w:r w:rsidR="001E4617">
                              <w:rPr>
                                <w:sz w:val="18"/>
                              </w:rPr>
                              <w:t xml:space="preserve">” at the bottom of the </w:t>
                            </w:r>
                            <w:r w:rsidRPr="00FD2F39">
                              <w:rPr>
                                <w:sz w:val="18"/>
                              </w:rPr>
                              <w:t>figure.</w:t>
                            </w:r>
                          </w:p>
                          <w:p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>Cite a source as you would for parenthetical citation, minus the parentheses, and include full information in an entry on your Works Cited page.</w:t>
                            </w:r>
                          </w:p>
                          <w:p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>Acknowledge reproduced or adapted sources appropriately (i.e., data adapted from; map by . . . ).</w:t>
                            </w:r>
                          </w:p>
                          <w:p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>Every figure should have a number and a caption flush left on the line below the figure.</w:t>
                            </w:r>
                          </w:p>
                          <w:p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 xml:space="preserve">Number </w:t>
                            </w:r>
                            <w:r w:rsidR="001E4617">
                              <w:rPr>
                                <w:sz w:val="18"/>
                              </w:rPr>
                              <w:t>f</w:t>
                            </w:r>
                            <w:r w:rsidRPr="00FD2F39">
                              <w:rPr>
                                <w:sz w:val="18"/>
                              </w:rPr>
                              <w:t>igures separately in the order you mention them in the text.</w:t>
                            </w:r>
                          </w:p>
                          <w:p w:rsidR="00FD2F39" w:rsidRPr="00FD2F39" w:rsidRDefault="00FD2F39" w:rsidP="00FD2F3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</w:rPr>
                            </w:pPr>
                            <w:r w:rsidRPr="00FD2F39">
                              <w:rPr>
                                <w:sz w:val="18"/>
                              </w:rPr>
                              <w:t>In the text, identify figures by number (“in figure 3”) rather than by location (“below”).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.25pt;margin-top:97.25pt;width:407.2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">
                <v:fill opacity="35466f"/>
                <v:textbox style="mso-fit-shape-to-text:t">
                  <w:txbxContent>
                    <w:p w:rsidR="00FD2F39" w:rsidRPr="00FD2F39" w:rsidRDefault="00FD2F39" w:rsidP="00FD2F39">
                      <w:p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>Including tables/figures/images:</w:t>
                      </w:r>
                    </w:p>
                    <w:p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>Position figures after the paragraph in which they’re described.</w:t>
                      </w:r>
                    </w:p>
                    <w:p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 xml:space="preserve">Cite the source of the </w:t>
                      </w:r>
                      <w:r w:rsidR="001E4617">
                        <w:rPr>
                          <w:sz w:val="18"/>
                        </w:rPr>
                        <w:t>f</w:t>
                      </w:r>
                      <w:r w:rsidRPr="00FD2F39">
                        <w:rPr>
                          <w:sz w:val="18"/>
                        </w:rPr>
                        <w:t>igure information with a “source line</w:t>
                      </w:r>
                      <w:r w:rsidR="001E4617">
                        <w:rPr>
                          <w:sz w:val="18"/>
                        </w:rPr>
                        <w:t xml:space="preserve">” at the bottom of the </w:t>
                      </w:r>
                      <w:r w:rsidRPr="00FD2F39">
                        <w:rPr>
                          <w:sz w:val="18"/>
                        </w:rPr>
                        <w:t>figure.</w:t>
                      </w:r>
                    </w:p>
                    <w:p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>Cite a source as you would for parenthetical citation, minus the parentheses, and include full information in an entry on your Works Cited page.</w:t>
                      </w:r>
                    </w:p>
                    <w:p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>Acknowledge reproduced or adapted sources appropriately (i.e., data adapted from; map by . . . ).</w:t>
                      </w:r>
                    </w:p>
                    <w:p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>Every figure should have a number and a caption flush left on the line below the figure.</w:t>
                      </w:r>
                    </w:p>
                    <w:p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 xml:space="preserve">Number </w:t>
                      </w:r>
                      <w:r w:rsidR="001E4617">
                        <w:rPr>
                          <w:sz w:val="18"/>
                        </w:rPr>
                        <w:t>f</w:t>
                      </w:r>
                      <w:r w:rsidRPr="00FD2F39">
                        <w:rPr>
                          <w:sz w:val="18"/>
                        </w:rPr>
                        <w:t>igures separately in the order you mention them in the text.</w:t>
                      </w:r>
                    </w:p>
                    <w:p w:rsidR="00FD2F39" w:rsidRPr="00FD2F39" w:rsidRDefault="00FD2F39" w:rsidP="00FD2F3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18"/>
                        </w:rPr>
                      </w:pPr>
                      <w:r w:rsidRPr="00FD2F39">
                        <w:rPr>
                          <w:sz w:val="18"/>
                        </w:rPr>
                        <w:t>In the text, identify figures by number (“in figure 3”) rather than by location (“below”).</w:t>
                      </w:r>
                    </w:p>
                  </w:txbxContent>
                </v:textbox>
              </v:shape>
            </w:pict>
          </mc:Fallback>
        </mc:AlternateContent>
      </w:r>
      <w:r w:rsidR="00FD2F39">
        <w:rPr>
          <w:noProof/>
        </w:rPr>
        <w:drawing>
          <wp:inline distT="0" distB="0" distL="0" distR="0" wp14:anchorId="56A9EE2C" wp14:editId="502300EC">
            <wp:extent cx="3941652" cy="2999348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332" cy="3012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F39" w:rsidRPr="001E4617" w:rsidRDefault="001E4617" w:rsidP="001E4617">
      <w:r>
        <w:t xml:space="preserve">Figure 1 Heroines, “Three-fold screen with embroidered panels depicting heroines.  Designed by William Morris, c. 1860.  Worked by Elizabeth (Bessie) Burden, completed 1888… Woolen ground embroidered with wools and silks…Each panel: 171.5 x 73.6 cm.  From the Castle Howard Collection…The figures in the screen have been identified as Lucretia (with a sword), Hyppolyte (sword and lance) and Helen” (of Troy).  In “Textiles” chapter of </w:t>
      </w:r>
      <w:r>
        <w:rPr>
          <w:i/>
        </w:rPr>
        <w:t xml:space="preserve">William Morris, </w:t>
      </w:r>
      <w:r>
        <w:t>written and edited by Linda Parry published by Philip Wilson Publishers in association with the Victoria and Albert Museum, London in 1996 [plate M.7].</w:t>
      </w:r>
    </w:p>
    <w:p w:rsidR="00FD2F39" w:rsidRDefault="00FD2F39" w:rsidP="000A5632">
      <w:pPr>
        <w:spacing w:line="480" w:lineRule="auto"/>
        <w:ind w:firstLine="720"/>
      </w:pPr>
    </w:p>
    <w:p w:rsidR="00FD2F39" w:rsidRDefault="00FD2F39" w:rsidP="000A5632">
      <w:pPr>
        <w:spacing w:line="480" w:lineRule="auto"/>
        <w:ind w:firstLine="720"/>
      </w:pPr>
    </w:p>
    <w:p w:rsidR="00297955" w:rsidRPr="00C00BE0" w:rsidRDefault="00351B1C" w:rsidP="0024774F">
      <w:pPr>
        <w:pStyle w:val="BodyText2"/>
        <w:jc w:val="center"/>
        <w:rPr>
          <w:b/>
          <w:sz w:val="24"/>
        </w:rPr>
      </w:pPr>
      <w:r w:rsidRPr="00C00BE0">
        <w:rPr>
          <w:b/>
          <w:sz w:val="24"/>
        </w:rPr>
        <w:t>Conclusion (this is bold)</w:t>
      </w:r>
    </w:p>
    <w:p w:rsidR="00351B1C" w:rsidRPr="00C00BE0" w:rsidRDefault="00351B1C" w:rsidP="00351B1C">
      <w:pPr>
        <w:pStyle w:val="BodyText2"/>
        <w:rPr>
          <w:sz w:val="24"/>
        </w:rPr>
      </w:pPr>
      <w:r w:rsidRPr="00C00BE0">
        <w:rPr>
          <w:sz w:val="24"/>
        </w:rPr>
        <w:tab/>
      </w:r>
    </w:p>
    <w:p w:rsidR="00351B1C" w:rsidRPr="00C00BE0" w:rsidRDefault="00351B1C" w:rsidP="00351B1C">
      <w:pPr>
        <w:pStyle w:val="BodyText2"/>
        <w:spacing w:line="480" w:lineRule="auto"/>
        <w:rPr>
          <w:sz w:val="24"/>
        </w:rPr>
      </w:pPr>
      <w:r w:rsidRPr="00C00BE0">
        <w:rPr>
          <w:sz w:val="24"/>
        </w:rPr>
        <w:tab/>
        <w:t>This is your final conclusion in one or more paragraphs.  What do you honestly think about your topic?  What have you learned?</w:t>
      </w:r>
    </w:p>
    <w:p w:rsidR="000A5632" w:rsidRPr="00C00BE0" w:rsidRDefault="00351B1C" w:rsidP="00FD2F39">
      <w:pPr>
        <w:spacing w:after="200" w:line="276" w:lineRule="auto"/>
        <w:jc w:val="center"/>
        <w:rPr>
          <w:b/>
        </w:rPr>
      </w:pPr>
      <w:r w:rsidRPr="00C00BE0">
        <w:br w:type="page"/>
      </w:r>
      <w:r w:rsidR="000A5632" w:rsidRPr="00C00BE0">
        <w:rPr>
          <w:b/>
        </w:rPr>
        <w:lastRenderedPageBreak/>
        <w:t>Bibliography</w:t>
      </w:r>
      <w:r w:rsidR="00604AC2" w:rsidRPr="00C00BE0">
        <w:rPr>
          <w:b/>
        </w:rPr>
        <w:t xml:space="preserve"> (this is bold)</w:t>
      </w:r>
      <w:r w:rsidR="00EB418B">
        <w:rPr>
          <w:b/>
        </w:rPr>
        <w:t xml:space="preserve"> (start on a new page)</w:t>
      </w:r>
    </w:p>
    <w:p w:rsidR="000A5632" w:rsidRPr="00C00BE0" w:rsidRDefault="00EB418B" w:rsidP="000A5632">
      <w:r w:rsidRPr="00C00BE0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467665" wp14:editId="3F38C999">
                <wp:simplePos x="0" y="0"/>
                <wp:positionH relativeFrom="column">
                  <wp:posOffset>-504825</wp:posOffset>
                </wp:positionH>
                <wp:positionV relativeFrom="paragraph">
                  <wp:posOffset>-814070</wp:posOffset>
                </wp:positionV>
                <wp:extent cx="1809750" cy="1403985"/>
                <wp:effectExtent l="0" t="0" r="19050" b="2159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246" w:rsidRPr="00CA245C" w:rsidRDefault="007E3246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CA245C">
                              <w:rPr>
                                <w:i/>
                                <w:sz w:val="18"/>
                              </w:rPr>
                              <w:t xml:space="preserve">A bibliography includes items you may have read or looked at, but did not </w:t>
                            </w:r>
                            <w:r w:rsidR="00667924">
                              <w:rPr>
                                <w:i/>
                                <w:sz w:val="18"/>
                              </w:rPr>
                              <w:t>quote in your paper.</w:t>
                            </w:r>
                          </w:p>
                          <w:p w:rsidR="00CA245C" w:rsidRPr="00CA245C" w:rsidRDefault="00CA245C" w:rsidP="00CA245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CA245C">
                              <w:rPr>
                                <w:i/>
                                <w:sz w:val="18"/>
                              </w:rPr>
                              <w:t>(select this text box to delete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9.75pt;margin-top:-64.1pt;width:142.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">
                <v:textbox style="mso-fit-shape-to-text:t">
                  <w:txbxContent>
                    <w:p w:rsidR="007E3246" w:rsidRPr="00CA245C" w:rsidRDefault="007E3246">
                      <w:pPr>
                        <w:rPr>
                          <w:i/>
                          <w:sz w:val="18"/>
                        </w:rPr>
                      </w:pPr>
                      <w:r w:rsidRPr="00CA245C">
                        <w:rPr>
                          <w:i/>
                          <w:sz w:val="18"/>
                        </w:rPr>
                        <w:t xml:space="preserve">A bibliography includes items you may have read or looked at, but did not </w:t>
                      </w:r>
                      <w:r w:rsidR="00667924">
                        <w:rPr>
                          <w:i/>
                          <w:sz w:val="18"/>
                        </w:rPr>
                        <w:t>quote in your paper.</w:t>
                      </w:r>
                    </w:p>
                    <w:p w:rsidR="00CA245C" w:rsidRPr="00CA245C" w:rsidRDefault="00CA245C" w:rsidP="00CA245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CA245C">
                        <w:rPr>
                          <w:i/>
                          <w:sz w:val="18"/>
                        </w:rPr>
                        <w:t>(select this text box to delete it)</w:t>
                      </w:r>
                    </w:p>
                  </w:txbxContent>
                </v:textbox>
              </v:shape>
            </w:pict>
          </mc:Fallback>
        </mc:AlternateContent>
      </w:r>
    </w:p>
    <w:p w:rsidR="000A5632" w:rsidRPr="00C00BE0" w:rsidRDefault="000A5632" w:rsidP="0024774F">
      <w:pPr>
        <w:ind w:left="720" w:hanging="720"/>
      </w:pPr>
      <w:r w:rsidRPr="00C00BE0">
        <w:t>BOOK WITH ONE AUTHOR</w:t>
      </w:r>
    </w:p>
    <w:p w:rsidR="000A5632" w:rsidRPr="00C00BE0" w:rsidRDefault="000A5632" w:rsidP="0024774F">
      <w:pPr>
        <w:ind w:left="720" w:hanging="720"/>
      </w:pPr>
      <w:r w:rsidRPr="00C00BE0">
        <w:t xml:space="preserve">McGhee, Robert.  </w:t>
      </w:r>
      <w:r w:rsidRPr="00C00BE0">
        <w:rPr>
          <w:i/>
        </w:rPr>
        <w:t>The Last Imaginary Place: A Human History of the Arctic World</w:t>
      </w:r>
      <w:r w:rsidRPr="00C00BE0">
        <w:t>.  Oxford: Oxford University Press, 2005.</w:t>
      </w:r>
    </w:p>
    <w:p w:rsidR="00914DB5" w:rsidRPr="00C00BE0" w:rsidRDefault="00914DB5" w:rsidP="0024774F">
      <w:pPr>
        <w:ind w:left="720" w:hanging="720"/>
      </w:pPr>
    </w:p>
    <w:p w:rsidR="00914DB5" w:rsidRPr="00C00BE0" w:rsidRDefault="00CA245C" w:rsidP="00914DB5">
      <w:r w:rsidRPr="00C00BE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9F514" wp14:editId="616BB35D">
                <wp:simplePos x="0" y="0"/>
                <wp:positionH relativeFrom="column">
                  <wp:posOffset>638175</wp:posOffset>
                </wp:positionH>
                <wp:positionV relativeFrom="paragraph">
                  <wp:posOffset>53340</wp:posOffset>
                </wp:positionV>
                <wp:extent cx="5419725" cy="3429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DB5" w:rsidRPr="00CA245C" w:rsidRDefault="00914DB5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CA245C">
                              <w:rPr>
                                <w:i/>
                                <w:sz w:val="18"/>
                              </w:rPr>
                              <w:t xml:space="preserve">A second </w:t>
                            </w:r>
                            <w:r w:rsidR="004D155C" w:rsidRPr="00CA245C">
                              <w:rPr>
                                <w:i/>
                                <w:sz w:val="18"/>
                              </w:rPr>
                              <w:t>work by the same author: use em</w:t>
                            </w:r>
                            <w:r w:rsidR="00B37BBA" w:rsidRPr="00CA245C">
                              <w:rPr>
                                <w:i/>
                                <w:sz w:val="18"/>
                              </w:rPr>
                              <w:t xml:space="preserve"> </w:t>
                            </w:r>
                            <w:r w:rsidRPr="00CA245C">
                              <w:rPr>
                                <w:i/>
                                <w:sz w:val="18"/>
                              </w:rPr>
                              <w:t>dash</w:t>
                            </w:r>
                            <w:r w:rsidR="004D155C" w:rsidRPr="00CA245C">
                              <w:rPr>
                                <w:i/>
                                <w:sz w:val="18"/>
                              </w:rPr>
                              <w:t>: insert -&gt; symbol -&gt; more symbols -&gt; the 3</w:t>
                            </w:r>
                            <w:r w:rsidR="004D155C" w:rsidRPr="00CA245C">
                              <w:rPr>
                                <w:i/>
                                <w:sz w:val="18"/>
                                <w:vertAlign w:val="superscript"/>
                              </w:rPr>
                              <w:t>rd</w:t>
                            </w:r>
                            <w:r w:rsidR="004D155C" w:rsidRPr="00CA245C">
                              <w:rPr>
                                <w:i/>
                                <w:sz w:val="18"/>
                              </w:rPr>
                              <w:t xml:space="preserve"> dash is em dash.</w:t>
                            </w:r>
                          </w:p>
                          <w:p w:rsidR="00B37BBA" w:rsidRPr="00CA245C" w:rsidRDefault="00B37BBA" w:rsidP="00B37BBA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CA245C">
                              <w:rPr>
                                <w:i/>
                                <w:sz w:val="18"/>
                              </w:rPr>
                              <w:t>(select this text box to delete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0.25pt;margin-top:4.2pt;width:426.7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">
                <v:textbox>
                  <w:txbxContent>
                    <w:p w:rsidR="00914DB5" w:rsidRPr="00CA245C" w:rsidRDefault="00914DB5">
                      <w:pPr>
                        <w:rPr>
                          <w:i/>
                          <w:sz w:val="18"/>
                        </w:rPr>
                      </w:pPr>
                      <w:r w:rsidRPr="00CA245C">
                        <w:rPr>
                          <w:i/>
                          <w:sz w:val="18"/>
                        </w:rPr>
                        <w:t xml:space="preserve">A second </w:t>
                      </w:r>
                      <w:r w:rsidR="004D155C" w:rsidRPr="00CA245C">
                        <w:rPr>
                          <w:i/>
                          <w:sz w:val="18"/>
                        </w:rPr>
                        <w:t>work by the same author: use em</w:t>
                      </w:r>
                      <w:r w:rsidR="00B37BBA" w:rsidRPr="00CA245C">
                        <w:rPr>
                          <w:i/>
                          <w:sz w:val="18"/>
                        </w:rPr>
                        <w:t xml:space="preserve"> </w:t>
                      </w:r>
                      <w:r w:rsidRPr="00CA245C">
                        <w:rPr>
                          <w:i/>
                          <w:sz w:val="18"/>
                        </w:rPr>
                        <w:t>dash</w:t>
                      </w:r>
                      <w:r w:rsidR="004D155C" w:rsidRPr="00CA245C">
                        <w:rPr>
                          <w:i/>
                          <w:sz w:val="18"/>
                        </w:rPr>
                        <w:t>: insert -&gt; symbol -&gt; more symbols -&gt; the 3</w:t>
                      </w:r>
                      <w:r w:rsidR="004D155C" w:rsidRPr="00CA245C">
                        <w:rPr>
                          <w:i/>
                          <w:sz w:val="18"/>
                          <w:vertAlign w:val="superscript"/>
                        </w:rPr>
                        <w:t>rd</w:t>
                      </w:r>
                      <w:r w:rsidR="004D155C" w:rsidRPr="00CA245C">
                        <w:rPr>
                          <w:i/>
                          <w:sz w:val="18"/>
                        </w:rPr>
                        <w:t xml:space="preserve"> dash is em dash.</w:t>
                      </w:r>
                    </w:p>
                    <w:p w:rsidR="00B37BBA" w:rsidRPr="00CA245C" w:rsidRDefault="00B37BBA" w:rsidP="00B37BBA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CA245C">
                        <w:rPr>
                          <w:i/>
                          <w:sz w:val="18"/>
                        </w:rPr>
                        <w:t>(select this text box to delete it)</w:t>
                      </w:r>
                    </w:p>
                  </w:txbxContent>
                </v:textbox>
              </v:shape>
            </w:pict>
          </mc:Fallback>
        </mc:AlternateContent>
      </w:r>
    </w:p>
    <w:p w:rsidR="004D155C" w:rsidRPr="00C00BE0" w:rsidRDefault="004D155C" w:rsidP="004D155C"/>
    <w:p w:rsidR="004D155C" w:rsidRPr="00C00BE0" w:rsidRDefault="004D155C" w:rsidP="004D155C"/>
    <w:p w:rsidR="004D155C" w:rsidRPr="00C00BE0" w:rsidRDefault="004D155C" w:rsidP="004D155C"/>
    <w:p w:rsidR="000A5632" w:rsidRPr="00C00BE0" w:rsidRDefault="004D155C" w:rsidP="004D155C">
      <w:pPr>
        <w:ind w:left="720" w:hanging="720"/>
      </w:pPr>
      <w:r w:rsidRPr="00C00BE0">
        <w:t xml:space="preserve">——. </w:t>
      </w:r>
      <w:r w:rsidR="00914DB5" w:rsidRPr="00C00BE0">
        <w:rPr>
          <w:i/>
          <w:iCs/>
        </w:rPr>
        <w:t>Beluga hunters: an archaeological reconstruction of the history and culture of the Mackenzie Delta Kittegaryumiut</w:t>
      </w:r>
      <w:r w:rsidR="00914DB5" w:rsidRPr="00C00BE0">
        <w:t>. [St. John's]: Institute of Social and Economic Research, Memorial University of Newfoundland, 1974.</w:t>
      </w:r>
    </w:p>
    <w:p w:rsidR="00914DB5" w:rsidRPr="00C00BE0" w:rsidRDefault="00914DB5" w:rsidP="0024774F">
      <w:pPr>
        <w:ind w:left="720" w:hanging="720"/>
      </w:pPr>
    </w:p>
    <w:p w:rsidR="00914DB5" w:rsidRPr="00C00BE0" w:rsidRDefault="00914DB5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BOOK WITH TWO OR MORE AUTHORS</w:t>
      </w:r>
    </w:p>
    <w:p w:rsidR="000A5632" w:rsidRPr="00C00BE0" w:rsidRDefault="000A5632" w:rsidP="0024774F">
      <w:pPr>
        <w:ind w:left="720" w:hanging="720"/>
      </w:pPr>
      <w:r w:rsidRPr="00C00BE0">
        <w:t xml:space="preserve">Williams, Philip F. and Yenna Wu.  </w:t>
      </w:r>
      <w:r w:rsidRPr="00C00BE0">
        <w:rPr>
          <w:i/>
        </w:rPr>
        <w:t xml:space="preserve">The Great Wall of Confinement: The Chinese Prison Camp Through Contemporary Fiction and Reportage.  </w:t>
      </w:r>
      <w:r w:rsidRPr="00C00BE0">
        <w:t>Berkeley: University of California Press, 2004.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WORK WITH AUTHOR’S NAME IN THE TITLE</w:t>
      </w:r>
    </w:p>
    <w:p w:rsidR="000A5632" w:rsidRPr="00C00BE0" w:rsidRDefault="000A5632" w:rsidP="0024774F">
      <w:pPr>
        <w:ind w:left="720" w:hanging="720"/>
      </w:pPr>
      <w:r w:rsidRPr="00C00BE0">
        <w:t xml:space="preserve">Darwin, Charles.  </w:t>
      </w:r>
      <w:r w:rsidRPr="00C00BE0">
        <w:rPr>
          <w:i/>
        </w:rPr>
        <w:t>Charles Darwin’s Letters: A Selection, 1825-1859.</w:t>
      </w:r>
      <w:r w:rsidRPr="00C00BE0">
        <w:t xml:space="preserve">  Edited by RFrederick Burkhardt.  Cambridge: Cambridge University Press, 1996.</w:t>
      </w:r>
    </w:p>
    <w:p w:rsidR="000A5632" w:rsidRPr="00C00BE0" w:rsidRDefault="000A5632" w:rsidP="0024774F">
      <w:pPr>
        <w:ind w:left="720" w:hanging="720"/>
      </w:pPr>
    </w:p>
    <w:p w:rsidR="00667924" w:rsidRPr="00C00BE0" w:rsidRDefault="00667924" w:rsidP="007E3246">
      <w:pPr>
        <w:ind w:left="720" w:hanging="720"/>
        <w:jc w:val="center"/>
        <w:rPr>
          <w:b/>
        </w:rPr>
      </w:pPr>
    </w:p>
    <w:p w:rsidR="00667924" w:rsidRPr="00C00BE0" w:rsidRDefault="00C00BE0" w:rsidP="007E3246">
      <w:pPr>
        <w:ind w:left="720" w:hanging="720"/>
        <w:jc w:val="center"/>
        <w:rPr>
          <w:b/>
        </w:rPr>
      </w:pPr>
      <w:r w:rsidRPr="00C00BE0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34696" wp14:editId="5A079FCA">
                <wp:simplePos x="0" y="0"/>
                <wp:positionH relativeFrom="column">
                  <wp:posOffset>1699895</wp:posOffset>
                </wp:positionH>
                <wp:positionV relativeFrom="paragraph">
                  <wp:posOffset>6350</wp:posOffset>
                </wp:positionV>
                <wp:extent cx="2886075" cy="1403985"/>
                <wp:effectExtent l="0" t="0" r="28575" b="196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246" w:rsidRPr="00CA245C" w:rsidRDefault="007E3246" w:rsidP="007E3246">
                            <w:pPr>
                              <w:rPr>
                                <w:i/>
                                <w:sz w:val="18"/>
                              </w:rPr>
                            </w:pPr>
                            <w:r w:rsidRPr="00CA245C">
                              <w:rPr>
                                <w:i/>
                                <w:sz w:val="18"/>
                              </w:rPr>
                              <w:t>“works cited” is a list of the works you actually made reference to in your footnotes in the body or any images.</w:t>
                            </w:r>
                          </w:p>
                          <w:p w:rsidR="00CA245C" w:rsidRPr="00CA245C" w:rsidRDefault="00CA245C" w:rsidP="00CA245C">
                            <w:pPr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CA245C">
                              <w:rPr>
                                <w:i/>
                                <w:sz w:val="18"/>
                              </w:rPr>
                              <w:t>(select this text box to delete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3.85pt;margin-top:.5pt;width:227.25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EZJwIAAEw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">
                <v:textbox style="mso-fit-shape-to-text:t">
                  <w:txbxContent>
                    <w:p w:rsidR="007E3246" w:rsidRPr="00CA245C" w:rsidRDefault="007E3246" w:rsidP="007E3246">
                      <w:pPr>
                        <w:rPr>
                          <w:i/>
                          <w:sz w:val="18"/>
                        </w:rPr>
                      </w:pPr>
                      <w:r w:rsidRPr="00CA245C">
                        <w:rPr>
                          <w:i/>
                          <w:sz w:val="18"/>
                        </w:rPr>
                        <w:t>“works cited” is a list of the works you actually made reference to in your footnotes in the body or any images.</w:t>
                      </w:r>
                    </w:p>
                    <w:p w:rsidR="00CA245C" w:rsidRPr="00CA245C" w:rsidRDefault="00CA245C" w:rsidP="00CA245C">
                      <w:pPr>
                        <w:jc w:val="center"/>
                        <w:rPr>
                          <w:i/>
                          <w:sz w:val="18"/>
                        </w:rPr>
                      </w:pPr>
                      <w:r w:rsidRPr="00CA245C">
                        <w:rPr>
                          <w:i/>
                          <w:sz w:val="18"/>
                        </w:rPr>
                        <w:t>(select this text box to delete it)</w:t>
                      </w:r>
                    </w:p>
                  </w:txbxContent>
                </v:textbox>
              </v:shape>
            </w:pict>
          </mc:Fallback>
        </mc:AlternateContent>
      </w:r>
    </w:p>
    <w:p w:rsidR="00667924" w:rsidRPr="00C00BE0" w:rsidRDefault="00667924" w:rsidP="007E3246">
      <w:pPr>
        <w:ind w:left="720" w:hanging="720"/>
        <w:jc w:val="center"/>
        <w:rPr>
          <w:b/>
        </w:rPr>
      </w:pPr>
    </w:p>
    <w:p w:rsidR="00667924" w:rsidRPr="00C00BE0" w:rsidRDefault="00667924" w:rsidP="007E3246">
      <w:pPr>
        <w:ind w:left="720" w:hanging="720"/>
        <w:jc w:val="center"/>
        <w:rPr>
          <w:b/>
        </w:rPr>
      </w:pPr>
    </w:p>
    <w:p w:rsidR="00667924" w:rsidRPr="00C00BE0" w:rsidRDefault="00667924" w:rsidP="007E3246">
      <w:pPr>
        <w:ind w:left="720" w:hanging="720"/>
        <w:jc w:val="center"/>
        <w:rPr>
          <w:b/>
        </w:rPr>
      </w:pPr>
    </w:p>
    <w:p w:rsidR="00667924" w:rsidRPr="00C00BE0" w:rsidRDefault="00667924" w:rsidP="007E3246">
      <w:pPr>
        <w:ind w:left="720" w:hanging="720"/>
        <w:jc w:val="center"/>
        <w:rPr>
          <w:b/>
        </w:rPr>
      </w:pPr>
    </w:p>
    <w:p w:rsidR="007E3246" w:rsidRPr="00C00BE0" w:rsidRDefault="007E3246" w:rsidP="007E3246">
      <w:pPr>
        <w:ind w:left="720" w:hanging="720"/>
        <w:jc w:val="center"/>
        <w:rPr>
          <w:b/>
        </w:rPr>
      </w:pPr>
      <w:r w:rsidRPr="00C00BE0">
        <w:rPr>
          <w:b/>
        </w:rPr>
        <w:t>Works Cited (this is bold)</w:t>
      </w:r>
      <w:r w:rsidR="00604AC2" w:rsidRPr="00C00BE0">
        <w:rPr>
          <w:b/>
        </w:rPr>
        <w:t xml:space="preserve"> (start on a new page)</w:t>
      </w:r>
    </w:p>
    <w:p w:rsidR="007E3246" w:rsidRPr="00C00BE0" w:rsidRDefault="007E3246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EDITED WORK WITHOUT AN AUTHOR</w:t>
      </w:r>
    </w:p>
    <w:p w:rsidR="000A5632" w:rsidRPr="00C00BE0" w:rsidRDefault="000A5632" w:rsidP="0024774F">
      <w:pPr>
        <w:ind w:left="720" w:hanging="720"/>
      </w:pPr>
      <w:r w:rsidRPr="00C00BE0">
        <w:t xml:space="preserve">Salih, M. Mohamed Salih, ed.  </w:t>
      </w:r>
      <w:r w:rsidRPr="00C00BE0">
        <w:rPr>
          <w:i/>
        </w:rPr>
        <w:t xml:space="preserve">African Parliament: Between Governments and Governance.  </w:t>
      </w:r>
      <w:r w:rsidRPr="00C00BE0">
        <w:t xml:space="preserve">New York: Palgrave </w:t>
      </w:r>
      <w:r w:rsidRPr="00C00BE0">
        <w:tab/>
        <w:t>Macmillan, 2005.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TRANSLATED WORK</w:t>
      </w:r>
    </w:p>
    <w:p w:rsidR="000A5632" w:rsidRPr="00C00BE0" w:rsidRDefault="000A5632" w:rsidP="0024774F">
      <w:pPr>
        <w:ind w:left="720" w:hanging="720"/>
      </w:pPr>
      <w:r w:rsidRPr="00C00BE0">
        <w:t xml:space="preserve">Bingying, Xie.  </w:t>
      </w:r>
      <w:r w:rsidRPr="00C00BE0">
        <w:rPr>
          <w:i/>
        </w:rPr>
        <w:t>A Woman Soldier’s Own Story</w:t>
      </w:r>
      <w:r w:rsidRPr="00C00BE0">
        <w:t xml:space="preserve">.  Translated by Barry Brissman and Lily Chia Brissman. New York: </w:t>
      </w:r>
      <w:r w:rsidRPr="00C00BE0">
        <w:tab/>
        <w:t>Columbia University Press, 2001.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  <w:rPr>
          <w:i/>
        </w:rPr>
      </w:pPr>
      <w:r w:rsidRPr="00C00BE0">
        <w:t>MULTIVOLUME WORK</w:t>
      </w:r>
    </w:p>
    <w:p w:rsidR="000A5632" w:rsidRPr="00C00BE0" w:rsidRDefault="000A5632" w:rsidP="0024774F">
      <w:pPr>
        <w:ind w:left="720" w:hanging="720"/>
      </w:pPr>
      <w:r w:rsidRPr="00C00BE0">
        <w:t xml:space="preserve">Kinder, Hermann and Werner Hilgemann.  </w:t>
      </w:r>
      <w:r w:rsidRPr="00C00BE0">
        <w:rPr>
          <w:i/>
        </w:rPr>
        <w:t xml:space="preserve">The Penguin Atlas of World History.  </w:t>
      </w:r>
      <w:r w:rsidRPr="00C00BE0">
        <w:t xml:space="preserve">Vol. 1, </w:t>
      </w:r>
      <w:r w:rsidRPr="00C00BE0">
        <w:rPr>
          <w:i/>
        </w:rPr>
        <w:t xml:space="preserve">From Prehistory to the Eve </w:t>
      </w:r>
      <w:r w:rsidRPr="00C00BE0">
        <w:rPr>
          <w:i/>
        </w:rPr>
        <w:tab/>
        <w:t>of the French Revolution</w:t>
      </w:r>
      <w:r w:rsidRPr="00C00BE0">
        <w:t>.  Rev. ed.  New York: Penguin Books, 2004.</w:t>
      </w:r>
    </w:p>
    <w:p w:rsidR="000A5632" w:rsidRPr="00C00BE0" w:rsidRDefault="000A5632" w:rsidP="0024774F">
      <w:pPr>
        <w:ind w:left="720" w:hanging="720"/>
      </w:pPr>
    </w:p>
    <w:p w:rsidR="00604AC2" w:rsidRPr="00C00BE0" w:rsidRDefault="00604AC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lastRenderedPageBreak/>
        <w:t>CHAPTER IN AN EDITED WORK</w:t>
      </w:r>
      <w:r w:rsidR="00604AC2" w:rsidRPr="00C00BE0">
        <w:t>(ANTHOLOGY)</w:t>
      </w:r>
    </w:p>
    <w:p w:rsidR="000A5632" w:rsidRPr="00C00BE0" w:rsidRDefault="000A5632" w:rsidP="0024774F">
      <w:pPr>
        <w:ind w:left="720" w:hanging="720"/>
      </w:pPr>
      <w:r w:rsidRPr="00C00BE0">
        <w:t xml:space="preserve">Hamilton, Bernard. “The Impact of the Crusades of Western Geographical Knowledge.”  In </w:t>
      </w:r>
      <w:r w:rsidRPr="00C00BE0">
        <w:rPr>
          <w:i/>
        </w:rPr>
        <w:t>Eastward Bound: Travel and Travellers, 1050-1550</w:t>
      </w:r>
      <w:r w:rsidRPr="00C00BE0">
        <w:t>, edited by Rosamund Allen.  Manchester: Manchester University Press, 2004.</w:t>
      </w:r>
    </w:p>
    <w:p w:rsidR="000A5632" w:rsidRPr="00C00BE0" w:rsidRDefault="000A5632" w:rsidP="0024774F">
      <w:pPr>
        <w:ind w:left="720" w:hanging="720"/>
      </w:pPr>
    </w:p>
    <w:p w:rsidR="00CA245C" w:rsidRPr="00C00BE0" w:rsidRDefault="00CA245C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EDITION OTHER THAN THE FIRST</w:t>
      </w:r>
    </w:p>
    <w:p w:rsidR="000A5632" w:rsidRPr="00C00BE0" w:rsidRDefault="000A5632" w:rsidP="0024774F">
      <w:pPr>
        <w:ind w:left="720" w:hanging="720"/>
      </w:pPr>
      <w:r w:rsidRPr="00C00BE0">
        <w:t xml:space="preserve">Chafe, William H.  </w:t>
      </w:r>
      <w:r w:rsidRPr="00C00BE0">
        <w:rPr>
          <w:i/>
        </w:rPr>
        <w:t>The Unfinished Journey: America since World War II</w:t>
      </w:r>
      <w:r w:rsidRPr="00C00BE0">
        <w:t>, 5</w:t>
      </w:r>
      <w:r w:rsidRPr="00C00BE0">
        <w:rPr>
          <w:vertAlign w:val="superscript"/>
        </w:rPr>
        <w:t>th</w:t>
      </w:r>
      <w:r w:rsidRPr="00C00BE0">
        <w:t xml:space="preserve"> ed.  New York: Oxford University Press, 2002.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WORK IN A SERIES</w:t>
      </w:r>
    </w:p>
    <w:p w:rsidR="000A5632" w:rsidRPr="00C00BE0" w:rsidRDefault="000A5632" w:rsidP="0024774F">
      <w:pPr>
        <w:ind w:left="720" w:hanging="720"/>
      </w:pPr>
      <w:r w:rsidRPr="00C00BE0">
        <w:t xml:space="preserve">Flehinger, Brett.  </w:t>
      </w:r>
      <w:r w:rsidRPr="00C00BE0">
        <w:rPr>
          <w:i/>
        </w:rPr>
        <w:t>The 1912 Election and the Power of Progressivism: A Brief History with Documents</w:t>
      </w:r>
      <w:r w:rsidRPr="00C00BE0">
        <w:t xml:space="preserve">.  Bedford </w:t>
      </w:r>
      <w:r w:rsidRPr="00C00BE0">
        <w:tab/>
        <w:t>Series in History and Culture.  Boston: Bedford/St. Martin’s, 2003.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ARTICLE IN A JOURNAL PAGINATED BY VOLUME</w:t>
      </w:r>
    </w:p>
    <w:p w:rsidR="000A5632" w:rsidRPr="00C00BE0" w:rsidRDefault="000A5632" w:rsidP="0024774F">
      <w:pPr>
        <w:ind w:left="720" w:hanging="720"/>
      </w:pPr>
      <w:r w:rsidRPr="00C00BE0">
        <w:t xml:space="preserve">Lucero, Lisa.  “The Collapse of the Classic Maya: A Case for the Role of Water Control.” </w:t>
      </w:r>
      <w:r w:rsidRPr="00C00BE0">
        <w:rPr>
          <w:i/>
        </w:rPr>
        <w:t>American Anthropologist</w:t>
      </w:r>
      <w:r w:rsidRPr="00C00BE0">
        <w:t xml:space="preserve"> 104 (2002): 814-6.</w:t>
      </w:r>
    </w:p>
    <w:p w:rsidR="002A70FC" w:rsidRPr="00C00BE0" w:rsidRDefault="002A70FC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ARTICLE IN A JOURNAL PAGINATED BY ISSUE</w:t>
      </w:r>
    </w:p>
    <w:p w:rsidR="000A5632" w:rsidRPr="00C00BE0" w:rsidRDefault="000A5632" w:rsidP="0024774F">
      <w:pPr>
        <w:ind w:left="720" w:hanging="720"/>
      </w:pPr>
      <w:r w:rsidRPr="00C00BE0">
        <w:t xml:space="preserve">Wynn, Rhoda.  “Saints and Sinners: Women and the Practice of Medicine throughout the Ages.”  </w:t>
      </w:r>
      <w:r w:rsidRPr="00C00BE0">
        <w:rPr>
          <w:i/>
        </w:rPr>
        <w:t xml:space="preserve">Journal of the </w:t>
      </w:r>
      <w:r w:rsidRPr="00C00BE0">
        <w:rPr>
          <w:i/>
        </w:rPr>
        <w:tab/>
        <w:t>American Medical Association</w:t>
      </w:r>
      <w:r w:rsidRPr="00C00BE0">
        <w:t xml:space="preserve"> 283, no. 5 (2000): 668.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ARTICLE IN A POPULAR MAGAZINE</w:t>
      </w:r>
    </w:p>
    <w:p w:rsidR="000A5632" w:rsidRPr="00C00BE0" w:rsidRDefault="000A5632" w:rsidP="0024774F">
      <w:pPr>
        <w:ind w:left="720" w:hanging="720"/>
      </w:pPr>
      <w:r w:rsidRPr="00C00BE0">
        <w:t xml:space="preserve">Thomas, Evan. “The Day That Changed America.”  </w:t>
      </w:r>
      <w:r w:rsidRPr="00C00BE0">
        <w:rPr>
          <w:i/>
        </w:rPr>
        <w:t>Newsweek Special Double Issue</w:t>
      </w:r>
      <w:r w:rsidRPr="00C00BE0">
        <w:t>, December 2001-January 2002, 45-46.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NEWSPAPER ARTICLE</w:t>
      </w:r>
    </w:p>
    <w:p w:rsidR="000A5632" w:rsidRPr="00C00BE0" w:rsidRDefault="000A5632" w:rsidP="0024774F">
      <w:pPr>
        <w:ind w:left="720" w:hanging="720"/>
      </w:pPr>
      <w:r w:rsidRPr="00C00BE0">
        <w:t xml:space="preserve">Harris, Hamil. R. and Darryl Fears. “Thousands Pay Respects to King.”  </w:t>
      </w:r>
      <w:r w:rsidRPr="00C00BE0">
        <w:rPr>
          <w:i/>
        </w:rPr>
        <w:t>Washington Post</w:t>
      </w:r>
      <w:r w:rsidRPr="00C00BE0">
        <w:t>, February 5, 2006, sec. A, Maryland edition.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BOOK REVIEW</w:t>
      </w:r>
    </w:p>
    <w:p w:rsidR="000A5632" w:rsidRPr="00C00BE0" w:rsidRDefault="000A5632" w:rsidP="0024774F">
      <w:pPr>
        <w:ind w:left="720" w:hanging="720"/>
      </w:pPr>
      <w:r w:rsidRPr="00C00BE0">
        <w:t xml:space="preserve">Cooper, Ilene.  Review of </w:t>
      </w:r>
      <w:r w:rsidRPr="00C00BE0">
        <w:rPr>
          <w:i/>
        </w:rPr>
        <w:t>Nat Turner’s Slave Rebellion in American History</w:t>
      </w:r>
      <w:r w:rsidRPr="00C00BE0">
        <w:t xml:space="preserve">, by Judith Edwards.  </w:t>
      </w:r>
      <w:r w:rsidRPr="00C00BE0">
        <w:rPr>
          <w:i/>
        </w:rPr>
        <w:t>Booklist</w:t>
      </w:r>
      <w:r w:rsidRPr="00C00BE0">
        <w:t xml:space="preserve"> 96 (2000): 1093.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SOUND RECORDING</w:t>
      </w:r>
    </w:p>
    <w:p w:rsidR="000A5632" w:rsidRPr="00C00BE0" w:rsidRDefault="000A5632" w:rsidP="0024774F">
      <w:pPr>
        <w:ind w:left="720" w:hanging="720"/>
      </w:pPr>
      <w:r w:rsidRPr="00C00BE0">
        <w:t xml:space="preserve">Holst, Gustav.  </w:t>
      </w:r>
      <w:r w:rsidRPr="00C00BE0">
        <w:rPr>
          <w:i/>
        </w:rPr>
        <w:t>The Planets</w:t>
      </w:r>
      <w:r w:rsidRPr="00C00BE0">
        <w:t>.  Royal Philharmonic Orchestra.  Andre Previn.  Telarc compact disc 80133.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FILM, VIDEOCASSETTE, OR DVD</w:t>
      </w:r>
    </w:p>
    <w:p w:rsidR="000A5632" w:rsidRPr="00C00BE0" w:rsidRDefault="000A5632" w:rsidP="0024774F">
      <w:pPr>
        <w:ind w:left="720" w:hanging="720"/>
      </w:pPr>
      <w:r w:rsidRPr="00C00BE0">
        <w:rPr>
          <w:i/>
        </w:rPr>
        <w:t>The Civil War</w:t>
      </w:r>
      <w:r w:rsidRPr="00C00BE0">
        <w:t>.  Produced and directed by Ken Burns. 11 hours. PBS Video, 1990.  9 videocassettes.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CA245C" w:rsidP="0024774F">
      <w:pPr>
        <w:ind w:left="720" w:hanging="720"/>
      </w:pPr>
      <w:r w:rsidRPr="00C00BE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D09D4C" wp14:editId="042F49F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636260" cy="800100"/>
                <wp:effectExtent l="0" t="0" r="2159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626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C5D" w:rsidRPr="00CA245C" w:rsidRDefault="00D51C5D" w:rsidP="00D51C5D">
                            <w:pPr>
                              <w:pStyle w:val="Heading5"/>
                              <w:rPr>
                                <w:rFonts w:ascii="Times" w:hAnsi="Times" w:cs="Times"/>
                                <w:i/>
                              </w:rPr>
                            </w:pPr>
                            <w:r w:rsidRPr="00CA245C">
                              <w:rPr>
                                <w:rFonts w:ascii="Times" w:hAnsi="Times" w:cs="Times"/>
                                <w:i/>
                              </w:rPr>
                              <w:t>REFERENCE WORK</w:t>
                            </w:r>
                            <w:r w:rsidR="00C00BE0">
                              <w:rPr>
                                <w:rFonts w:ascii="Times" w:hAnsi="Times" w:cs="Times"/>
                                <w:i/>
                              </w:rPr>
                              <w:t>S</w:t>
                            </w:r>
                          </w:p>
                          <w:p w:rsidR="00D51C5D" w:rsidRPr="00CA245C" w:rsidRDefault="00D51C5D" w:rsidP="00D51C5D">
                            <w:pPr>
                              <w:rPr>
                                <w:rFonts w:ascii="Times" w:hAnsi="Times" w:cs="Times"/>
                                <w:i/>
                                <w:sz w:val="20"/>
                              </w:rPr>
                            </w:pPr>
                            <w:r w:rsidRPr="00CA245C">
                              <w:rPr>
                                <w:rFonts w:ascii="Times" w:hAnsi="Times" w:cs="Times"/>
                                <w:i/>
                                <w:sz w:val="20"/>
                              </w:rPr>
                              <w:t>Well-known reference works, such as encyclopedias, are generally included in footnotes/endnotes but not in the bibliography.  Check with your instructor to see if he/she would like you to include them in your bibliography, in which case you would follow one of the examples for a book.</w:t>
                            </w:r>
                          </w:p>
                          <w:p w:rsidR="00B37BBA" w:rsidRPr="00CA245C" w:rsidRDefault="00B37BBA" w:rsidP="00B37BBA">
                            <w:pPr>
                              <w:jc w:val="center"/>
                              <w:rPr>
                                <w:i/>
                                <w:sz w:val="20"/>
                              </w:rPr>
                            </w:pPr>
                            <w:r w:rsidRPr="00CA245C">
                              <w:rPr>
                                <w:i/>
                                <w:sz w:val="20"/>
                              </w:rPr>
                              <w:t>(select this text box to delete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43.8pt;height:63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">
                <v:textbox>
                  <w:txbxContent>
                    <w:p w:rsidR="00D51C5D" w:rsidRPr="00CA245C" w:rsidRDefault="00D51C5D" w:rsidP="00D51C5D">
                      <w:pPr>
                        <w:pStyle w:val="Heading5"/>
                        <w:rPr>
                          <w:rFonts w:ascii="Times" w:hAnsi="Times" w:cs="Times"/>
                          <w:i/>
                        </w:rPr>
                      </w:pPr>
                      <w:r w:rsidRPr="00CA245C">
                        <w:rPr>
                          <w:rFonts w:ascii="Times" w:hAnsi="Times" w:cs="Times"/>
                          <w:i/>
                        </w:rPr>
                        <w:t>REFERENCE WORK</w:t>
                      </w:r>
                      <w:r w:rsidR="00C00BE0">
                        <w:rPr>
                          <w:rFonts w:ascii="Times" w:hAnsi="Times" w:cs="Times"/>
                          <w:i/>
                        </w:rPr>
                        <w:t>S</w:t>
                      </w:r>
                    </w:p>
                    <w:p w:rsidR="00D51C5D" w:rsidRPr="00CA245C" w:rsidRDefault="00D51C5D" w:rsidP="00D51C5D">
                      <w:pPr>
                        <w:rPr>
                          <w:rFonts w:ascii="Times" w:hAnsi="Times" w:cs="Times"/>
                          <w:i/>
                          <w:sz w:val="20"/>
                        </w:rPr>
                      </w:pPr>
                      <w:r w:rsidRPr="00CA245C">
                        <w:rPr>
                          <w:rFonts w:ascii="Times" w:hAnsi="Times" w:cs="Times"/>
                          <w:i/>
                          <w:sz w:val="20"/>
                        </w:rPr>
                        <w:t>Well-known reference works, such as encyclopedias, are generally included in footnotes/endnotes but not in the bibliography.  Check with your instructor to see if he/she would like you to include them in your bibliography, in which case you would follow one of the examples for a book.</w:t>
                      </w:r>
                    </w:p>
                    <w:p w:rsidR="00B37BBA" w:rsidRPr="00CA245C" w:rsidRDefault="00B37BBA" w:rsidP="00B37BBA">
                      <w:pPr>
                        <w:jc w:val="center"/>
                        <w:rPr>
                          <w:i/>
                          <w:sz w:val="20"/>
                        </w:rPr>
                      </w:pPr>
                      <w:r w:rsidRPr="00CA245C">
                        <w:rPr>
                          <w:i/>
                          <w:sz w:val="20"/>
                        </w:rPr>
                        <w:t>(select this text box to delete it)</w:t>
                      </w:r>
                    </w:p>
                  </w:txbxContent>
                </v:textbox>
              </v:shape>
            </w:pict>
          </mc:Fallback>
        </mc:AlternateContent>
      </w:r>
    </w:p>
    <w:p w:rsidR="000A5632" w:rsidRPr="00C00BE0" w:rsidRDefault="000A5632" w:rsidP="0024774F">
      <w:pPr>
        <w:ind w:left="720" w:hanging="720"/>
      </w:pPr>
    </w:p>
    <w:p w:rsidR="00D51C5D" w:rsidRPr="00C00BE0" w:rsidRDefault="00D51C5D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lastRenderedPageBreak/>
        <w:t>WHOLE WEBSITE WITH A KNOWN AUTHOR</w:t>
      </w:r>
    </w:p>
    <w:p w:rsidR="000A5632" w:rsidRPr="00C00BE0" w:rsidRDefault="000A5632" w:rsidP="0024774F">
      <w:pPr>
        <w:ind w:left="720" w:hanging="720"/>
      </w:pPr>
      <w:r w:rsidRPr="00C00BE0">
        <w:t>Knox, E. L. Skip. “The Crusades.” http://crusades.boisestate.edu.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WHOLE WEBSITE WITHOUT A KNOWN AUTHOR</w:t>
      </w:r>
    </w:p>
    <w:p w:rsidR="000A5632" w:rsidRPr="00C00BE0" w:rsidRDefault="000A5632" w:rsidP="0024774F">
      <w:pPr>
        <w:ind w:left="720" w:hanging="720"/>
      </w:pPr>
      <w:r w:rsidRPr="00C00BE0">
        <w:t>The Ohio State Department of History.  “The Scopes Trial.”  http://history.osu.edu/Projects/Clash/Scopes/scopes-page1.htm.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SELECTION FROM A WEBSITE</w:t>
      </w:r>
    </w:p>
    <w:p w:rsidR="000A5632" w:rsidRPr="00C00BE0" w:rsidRDefault="000A5632" w:rsidP="0024774F">
      <w:pPr>
        <w:ind w:left="720" w:hanging="720"/>
      </w:pPr>
      <w:r w:rsidRPr="00C00BE0">
        <w:t xml:space="preserve">Linder, Douglas.  “An Account of Events in Salem.”  </w:t>
      </w:r>
      <w:r w:rsidRPr="00C00BE0">
        <w:rPr>
          <w:i/>
        </w:rPr>
        <w:t>Famous Trials</w:t>
      </w:r>
      <w:r w:rsidRPr="00C00BE0">
        <w:t>.  www.law.umkc.edu/faculty/projects/ftrials/salem/sal_acct.htm.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ONLINE  BOOK</w:t>
      </w:r>
    </w:p>
    <w:p w:rsidR="000A5632" w:rsidRPr="00C00BE0" w:rsidRDefault="000A5632" w:rsidP="0024774F">
      <w:pPr>
        <w:ind w:left="720" w:hanging="720"/>
      </w:pPr>
      <w:r w:rsidRPr="00C00BE0">
        <w:t xml:space="preserve">Mather, Cotton.  </w:t>
      </w:r>
      <w:r w:rsidRPr="00C00BE0">
        <w:rPr>
          <w:i/>
        </w:rPr>
        <w:t>Memorable Providences, Relating to Witchcrafts and Possessions</w:t>
      </w:r>
      <w:r w:rsidRPr="00C00BE0">
        <w:t xml:space="preserve">.  Boston: 1689.  At Douglas Linder.  </w:t>
      </w:r>
      <w:r w:rsidRPr="00C00BE0">
        <w:rPr>
          <w:i/>
        </w:rPr>
        <w:t>Famous Trials</w:t>
      </w:r>
      <w:r w:rsidRPr="00C00BE0">
        <w:t>.  www.law.umkc.edu/faculty/projects/ftrials/salem/asa_math.htm.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ARTICLE IN AN ONLINE JOURNAL</w:t>
      </w:r>
    </w:p>
    <w:p w:rsidR="000A5632" w:rsidRPr="00C00BE0" w:rsidRDefault="000A5632" w:rsidP="0024774F">
      <w:pPr>
        <w:ind w:left="720" w:hanging="720"/>
      </w:pPr>
      <w:r w:rsidRPr="00C00BE0">
        <w:t xml:space="preserve">Friedman, Shamma.  “A Good Story Deserves Retelling--The Unfolding of the Akiva Legend.”  </w:t>
      </w:r>
      <w:r w:rsidRPr="00C00BE0">
        <w:rPr>
          <w:i/>
        </w:rPr>
        <w:t>Jewish Studies: An Internet Journal</w:t>
      </w:r>
      <w:r w:rsidRPr="00C00BE0">
        <w:t xml:space="preserve"> 3 (2004):55-93.  www.biu.ac.il/JS/JSIJ/3-2004/Friedman.pdf.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24774F">
      <w:pPr>
        <w:ind w:left="720" w:hanging="720"/>
      </w:pPr>
      <w:r w:rsidRPr="00C00BE0">
        <w:t>ARTICLE ACCESSED THROUGH AN ELECTRONIC DATABASE</w:t>
      </w:r>
    </w:p>
    <w:p w:rsidR="000A5632" w:rsidRPr="00C00BE0" w:rsidRDefault="000A5632" w:rsidP="0024774F">
      <w:pPr>
        <w:ind w:left="720" w:hanging="720"/>
      </w:pPr>
      <w:r w:rsidRPr="00C00BE0">
        <w:t xml:space="preserve">Toplin, Robert Brent. “The Filmmaker as Historian.”  </w:t>
      </w:r>
      <w:r w:rsidRPr="00C00BE0">
        <w:rPr>
          <w:i/>
        </w:rPr>
        <w:t>American Historical Review</w:t>
      </w:r>
      <w:r w:rsidRPr="00C00BE0">
        <w:t xml:space="preserve"> 93 (1988): 1210-27. </w:t>
      </w:r>
      <w:r w:rsidRPr="00C00BE0">
        <w:rPr>
          <w:i/>
        </w:rPr>
        <w:t>JSTOR</w:t>
      </w:r>
      <w:r w:rsidRPr="00C00BE0">
        <w:t>.www.jstor.org.</w:t>
      </w:r>
    </w:p>
    <w:p w:rsidR="000A5632" w:rsidRPr="00C00BE0" w:rsidRDefault="000A5632" w:rsidP="0024774F">
      <w:pPr>
        <w:ind w:left="720" w:hanging="720"/>
      </w:pPr>
    </w:p>
    <w:p w:rsidR="000A5632" w:rsidRPr="00C00BE0" w:rsidRDefault="000A5632" w:rsidP="00604AC2">
      <w:r w:rsidRPr="00C00BE0">
        <w:t>ONLINE NEWSPAPER ARTICLE</w:t>
      </w:r>
    </w:p>
    <w:p w:rsidR="00604AC2" w:rsidRPr="00C00BE0" w:rsidRDefault="000A5632" w:rsidP="00604AC2">
      <w:pPr>
        <w:ind w:left="720" w:hanging="720"/>
      </w:pPr>
      <w:r w:rsidRPr="00C00BE0">
        <w:t xml:space="preserve">Linzer, Dafna.  “Strong Leads and Dead Ends in Nuclear Case Against Iran.”  </w:t>
      </w:r>
      <w:r w:rsidRPr="00C00BE0">
        <w:rPr>
          <w:i/>
        </w:rPr>
        <w:t>WashingtonPost.com</w:t>
      </w:r>
      <w:r w:rsidRPr="00C00BE0">
        <w:t xml:space="preserve">.  February 8, 2006.  www.washingtonpost.com/wp-dyn/content/article/2006/02/07/AR206020702126.html (accessed </w:t>
      </w:r>
      <w:r w:rsidRPr="00C00BE0">
        <w:tab/>
        <w:t>February 9, 2006).</w:t>
      </w:r>
    </w:p>
    <w:p w:rsidR="00604AC2" w:rsidRPr="00C00BE0" w:rsidRDefault="00C00BE0" w:rsidP="00604AC2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36B11C9B">
                <wp:simplePos x="0" y="0"/>
                <wp:positionH relativeFrom="column">
                  <wp:posOffset>95250</wp:posOffset>
                </wp:positionH>
                <wp:positionV relativeFrom="paragraph">
                  <wp:posOffset>2765368</wp:posOffset>
                </wp:positionV>
                <wp:extent cx="6032311" cy="914400"/>
                <wp:effectExtent l="0" t="0" r="698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311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BE0" w:rsidRPr="0046141E" w:rsidRDefault="0046141E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46141E">
                              <w:rPr>
                                <w:color w:val="808080" w:themeColor="background1" w:themeShade="80"/>
                              </w:rPr>
                              <w:t>Sue Slivan, MLIS</w:t>
                            </w:r>
                          </w:p>
                          <w:p w:rsidR="0046141E" w:rsidRPr="0046141E" w:rsidRDefault="0046141E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46141E">
                              <w:rPr>
                                <w:color w:val="808080" w:themeColor="background1" w:themeShade="80"/>
                              </w:rPr>
                              <w:t>Broome Community College</w:t>
                            </w:r>
                          </w:p>
                          <w:p w:rsidR="0046141E" w:rsidRPr="0046141E" w:rsidRDefault="0046141E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46141E">
                              <w:rPr>
                                <w:color w:val="808080" w:themeColor="background1" w:themeShade="80"/>
                              </w:rPr>
                              <w:t>Chicago Manual of Style paper template</w:t>
                            </w:r>
                          </w:p>
                          <w:p w:rsidR="0046141E" w:rsidRPr="0046141E" w:rsidRDefault="0046141E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46141E">
                              <w:rPr>
                                <w:color w:val="808080" w:themeColor="background1" w:themeShade="80"/>
                              </w:rPr>
                              <w:t>ART 113 / C. Adour                                                                            (click this box to delete it)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.5pt;margin-top:217.75pt;width:47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" stroked="f">
                <v:textbox>
                  <w:txbxContent>
                    <w:p w:rsidR="00C00BE0" w:rsidRPr="0046141E" w:rsidRDefault="0046141E">
                      <w:pPr>
                        <w:rPr>
                          <w:color w:val="808080" w:themeColor="background1" w:themeShade="80"/>
                        </w:rPr>
                      </w:pPr>
                      <w:r w:rsidRPr="0046141E">
                        <w:rPr>
                          <w:color w:val="808080" w:themeColor="background1" w:themeShade="80"/>
                        </w:rPr>
                        <w:t>Sue Slivan, MLIS</w:t>
                      </w:r>
                    </w:p>
                    <w:p w:rsidR="0046141E" w:rsidRPr="0046141E" w:rsidRDefault="0046141E">
                      <w:pPr>
                        <w:rPr>
                          <w:color w:val="808080" w:themeColor="background1" w:themeShade="80"/>
                        </w:rPr>
                      </w:pPr>
                      <w:r w:rsidRPr="0046141E">
                        <w:rPr>
                          <w:color w:val="808080" w:themeColor="background1" w:themeShade="80"/>
                        </w:rPr>
                        <w:t>Broome Community College</w:t>
                      </w:r>
                    </w:p>
                    <w:p w:rsidR="0046141E" w:rsidRPr="0046141E" w:rsidRDefault="0046141E">
                      <w:pPr>
                        <w:rPr>
                          <w:color w:val="808080" w:themeColor="background1" w:themeShade="80"/>
                        </w:rPr>
                      </w:pPr>
                      <w:r w:rsidRPr="0046141E">
                        <w:rPr>
                          <w:color w:val="808080" w:themeColor="background1" w:themeShade="80"/>
                        </w:rPr>
                        <w:t>Chicago Manual of Style paper template</w:t>
                      </w:r>
                    </w:p>
                    <w:p w:rsidR="0046141E" w:rsidRPr="0046141E" w:rsidRDefault="0046141E">
                      <w:pPr>
                        <w:rPr>
                          <w:color w:val="808080" w:themeColor="background1" w:themeShade="80"/>
                        </w:rPr>
                      </w:pPr>
                      <w:r w:rsidRPr="0046141E">
                        <w:rPr>
                          <w:color w:val="808080" w:themeColor="background1" w:themeShade="80"/>
                        </w:rPr>
                        <w:t>ART 113 / C. Adour                                                                            (click this box to delete it)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04AC2" w:rsidRPr="00C00BE0" w:rsidSect="00C00BE0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362" w:rsidRDefault="001B4362" w:rsidP="0023131A">
      <w:r>
        <w:separator/>
      </w:r>
    </w:p>
  </w:endnote>
  <w:endnote w:type="continuationSeparator" w:id="0">
    <w:p w:rsidR="001B4362" w:rsidRDefault="001B4362" w:rsidP="0023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362" w:rsidRDefault="001B4362" w:rsidP="0023131A">
      <w:r>
        <w:separator/>
      </w:r>
    </w:p>
  </w:footnote>
  <w:footnote w:type="continuationSeparator" w:id="0">
    <w:p w:rsidR="001B4362" w:rsidRDefault="001B4362" w:rsidP="0023131A">
      <w:r>
        <w:continuationSeparator/>
      </w:r>
    </w:p>
  </w:footnote>
  <w:footnote w:id="1">
    <w:p w:rsidR="00297955" w:rsidRPr="00C00BE0" w:rsidRDefault="00297955" w:rsidP="001A59A1">
      <w:pPr>
        <w:pStyle w:val="FootnoteText"/>
        <w:ind w:firstLine="720"/>
        <w:rPr>
          <w:rFonts w:ascii="Times New Roman" w:hAnsi="Times New Roman"/>
          <w:sz w:val="24"/>
          <w:szCs w:val="24"/>
        </w:rPr>
      </w:pPr>
      <w:r w:rsidRPr="00C00BE0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C00BE0">
        <w:rPr>
          <w:rFonts w:ascii="Times New Roman" w:hAnsi="Times New Roman"/>
          <w:sz w:val="24"/>
          <w:szCs w:val="24"/>
        </w:rPr>
        <w:t xml:space="preserve"> These footnotes indicate citations – direct quotes, paraphrases, and indirect references – as well as allow you the chance to add information of your own that might not be a direct part of your manuscript but is still of interest.</w:t>
      </w:r>
    </w:p>
  </w:footnote>
  <w:footnote w:id="2">
    <w:p w:rsidR="00297955" w:rsidRPr="00C00BE0" w:rsidRDefault="00297955" w:rsidP="001A59A1">
      <w:pPr>
        <w:pStyle w:val="FootnoteText"/>
        <w:ind w:firstLine="720"/>
        <w:rPr>
          <w:rFonts w:ascii="Times New Roman" w:hAnsi="Times New Roman"/>
          <w:sz w:val="24"/>
          <w:szCs w:val="24"/>
        </w:rPr>
      </w:pPr>
      <w:r w:rsidRPr="00C00BE0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C00BE0">
        <w:rPr>
          <w:rFonts w:ascii="Times New Roman" w:hAnsi="Times New Roman"/>
          <w:sz w:val="24"/>
          <w:szCs w:val="24"/>
        </w:rPr>
        <w:t xml:space="preserve"> FORMAT IF YOU ARE INCLUDING A BIBLIOGRAPHY</w:t>
      </w:r>
      <w:r w:rsidR="00CA245C" w:rsidRPr="00C00BE0">
        <w:rPr>
          <w:rFonts w:ascii="Times New Roman" w:hAnsi="Times New Roman"/>
          <w:sz w:val="24"/>
          <w:szCs w:val="24"/>
        </w:rPr>
        <w:t>/WORKS CITED</w:t>
      </w:r>
      <w:r w:rsidRPr="00C00BE0">
        <w:rPr>
          <w:rFonts w:ascii="Times New Roman" w:hAnsi="Times New Roman"/>
          <w:sz w:val="24"/>
          <w:szCs w:val="24"/>
        </w:rPr>
        <w:t>: Last Name, page number.</w:t>
      </w:r>
    </w:p>
  </w:footnote>
  <w:footnote w:id="3">
    <w:p w:rsidR="00297955" w:rsidRPr="00C00BE0" w:rsidRDefault="00297955" w:rsidP="00297955">
      <w:pPr>
        <w:pStyle w:val="FootnoteText"/>
        <w:ind w:firstLine="720"/>
        <w:rPr>
          <w:rFonts w:ascii="Times New Roman" w:hAnsi="Times New Roman"/>
          <w:sz w:val="24"/>
          <w:szCs w:val="24"/>
        </w:rPr>
      </w:pPr>
      <w:r w:rsidRPr="00C00BE0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C00BE0">
        <w:rPr>
          <w:rFonts w:ascii="Times New Roman" w:hAnsi="Times New Roman"/>
          <w:sz w:val="24"/>
          <w:szCs w:val="24"/>
        </w:rPr>
        <w:t xml:space="preserve"> Ibid, page number.</w:t>
      </w:r>
    </w:p>
  </w:footnote>
  <w:footnote w:id="4">
    <w:p w:rsidR="00297955" w:rsidRPr="00C00BE0" w:rsidRDefault="00297955" w:rsidP="00297955">
      <w:pPr>
        <w:pStyle w:val="FootnoteText"/>
        <w:ind w:firstLine="720"/>
        <w:rPr>
          <w:rFonts w:ascii="Times New Roman" w:hAnsi="Times New Roman"/>
          <w:sz w:val="24"/>
          <w:szCs w:val="24"/>
        </w:rPr>
      </w:pPr>
      <w:r w:rsidRPr="00C00BE0">
        <w:rPr>
          <w:rStyle w:val="FootnoteReference"/>
          <w:rFonts w:ascii="Times New Roman" w:hAnsi="Times New Roman"/>
          <w:sz w:val="24"/>
          <w:szCs w:val="24"/>
        </w:rPr>
        <w:footnoteRef/>
      </w:r>
      <w:r w:rsidRPr="00C00BE0">
        <w:rPr>
          <w:rFonts w:ascii="Times New Roman" w:hAnsi="Times New Roman"/>
          <w:sz w:val="24"/>
          <w:szCs w:val="24"/>
        </w:rPr>
        <w:t xml:space="preserve"> Chicago Manual of Style Online. 2012. “Chicago-Style Citation Quick Guide.” Accessed September 19. </w:t>
      </w:r>
      <w:hyperlink r:id="rId1" w:history="1">
        <w:r w:rsidRPr="00C00BE0">
          <w:rPr>
            <w:rStyle w:val="Hyperlink"/>
            <w:rFonts w:ascii="Times New Roman" w:hAnsi="Times New Roman"/>
            <w:sz w:val="24"/>
            <w:szCs w:val="24"/>
          </w:rPr>
          <w:t>http://www.chicagomanualofstyle.org/tools_citationguide.html</w:t>
        </w:r>
      </w:hyperlink>
      <w:r w:rsidRPr="00C00BE0">
        <w:rPr>
          <w:rFonts w:ascii="Times New Roman" w:hAnsi="Times New Roman"/>
          <w:sz w:val="24"/>
          <w:szCs w:val="24"/>
        </w:rPr>
        <w:t xml:space="preserve"> </w:t>
      </w:r>
    </w:p>
    <w:p w:rsidR="00297955" w:rsidRPr="00C00BE0" w:rsidRDefault="00297955">
      <w:pPr>
        <w:pStyle w:val="FootnoteText"/>
        <w:rPr>
          <w:rFonts w:ascii="Times New Roman" w:hAnsi="Times New Roman"/>
          <w:sz w:val="24"/>
          <w:szCs w:val="24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9719940"/>
      <w:docPartObj>
        <w:docPartGallery w:val="Page Numbers (Top of Page)"/>
        <w:docPartUnique/>
      </w:docPartObj>
    </w:sdtPr>
    <w:sdtEndPr>
      <w:rPr>
        <w:noProof/>
      </w:rPr>
    </w:sdtEndPr>
    <w:sdtContent>
      <w:p w:rsidR="00C00BE0" w:rsidRDefault="00C00BE0">
        <w:pPr>
          <w:pStyle w:val="Header"/>
          <w:jc w:val="right"/>
        </w:pPr>
        <w:r>
          <w:t xml:space="preserve"> Double-click to type Your Last Name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7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667924" w:rsidRDefault="006679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924" w:rsidRDefault="00667924">
    <w:pPr>
      <w:pStyle w:val="Header"/>
      <w:jc w:val="right"/>
    </w:pPr>
  </w:p>
  <w:p w:rsidR="00667924" w:rsidRDefault="006679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75DDD"/>
    <w:multiLevelType w:val="hybridMultilevel"/>
    <w:tmpl w:val="3FEA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FF6C56"/>
    <w:multiLevelType w:val="hybridMultilevel"/>
    <w:tmpl w:val="951C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7D6"/>
    <w:rsid w:val="000A5632"/>
    <w:rsid w:val="00184CE5"/>
    <w:rsid w:val="001A59A1"/>
    <w:rsid w:val="001B4362"/>
    <w:rsid w:val="001D60A6"/>
    <w:rsid w:val="001E4617"/>
    <w:rsid w:val="0023131A"/>
    <w:rsid w:val="0023184D"/>
    <w:rsid w:val="0024774F"/>
    <w:rsid w:val="00297955"/>
    <w:rsid w:val="002A70FC"/>
    <w:rsid w:val="0031762D"/>
    <w:rsid w:val="00335D2F"/>
    <w:rsid w:val="00351B1C"/>
    <w:rsid w:val="003D1E8A"/>
    <w:rsid w:val="003F3EB7"/>
    <w:rsid w:val="0046141E"/>
    <w:rsid w:val="004D155C"/>
    <w:rsid w:val="004F4019"/>
    <w:rsid w:val="005E1983"/>
    <w:rsid w:val="00602994"/>
    <w:rsid w:val="00604AC2"/>
    <w:rsid w:val="00667924"/>
    <w:rsid w:val="007C485B"/>
    <w:rsid w:val="007E3246"/>
    <w:rsid w:val="00816E01"/>
    <w:rsid w:val="00883548"/>
    <w:rsid w:val="00914DB5"/>
    <w:rsid w:val="009559CB"/>
    <w:rsid w:val="00A04DA0"/>
    <w:rsid w:val="00A1440C"/>
    <w:rsid w:val="00A42B10"/>
    <w:rsid w:val="00B37BBA"/>
    <w:rsid w:val="00B817D6"/>
    <w:rsid w:val="00BA3B02"/>
    <w:rsid w:val="00BC18AD"/>
    <w:rsid w:val="00C00BE0"/>
    <w:rsid w:val="00CA245C"/>
    <w:rsid w:val="00CE4CB5"/>
    <w:rsid w:val="00D02C64"/>
    <w:rsid w:val="00D30E2A"/>
    <w:rsid w:val="00D51C5D"/>
    <w:rsid w:val="00EB418B"/>
    <w:rsid w:val="00FD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A5632"/>
    <w:pPr>
      <w:keepNext/>
      <w:outlineLvl w:val="4"/>
    </w:pPr>
    <w:rPr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0A5632"/>
    <w:pPr>
      <w:keepNext/>
      <w:outlineLvl w:val="5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31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1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31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31A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31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23131A"/>
    <w:rPr>
      <w:vertAlign w:val="superscript"/>
    </w:rPr>
  </w:style>
  <w:style w:type="character" w:styleId="Hyperlink">
    <w:name w:val="Hyperlink"/>
    <w:uiPriority w:val="99"/>
    <w:semiHidden/>
    <w:unhideWhenUsed/>
    <w:rsid w:val="000A56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632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0A5632"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0A5632"/>
    <w:rPr>
      <w:rFonts w:ascii="Times New Roman" w:eastAsia="Times New Roman" w:hAnsi="Times New Roman" w:cs="Times New Roman"/>
      <w:i/>
      <w:sz w:val="20"/>
      <w:szCs w:val="24"/>
    </w:rPr>
  </w:style>
  <w:style w:type="paragraph" w:styleId="BodyTextIndent2">
    <w:name w:val="Body Text Indent 2"/>
    <w:basedOn w:val="Normal"/>
    <w:link w:val="BodyTextIndent2Char"/>
    <w:semiHidden/>
    <w:rsid w:val="000A5632"/>
    <w:pPr>
      <w:ind w:left="14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A5632"/>
    <w:rPr>
      <w:rFonts w:ascii="Times New Roman" w:eastAsia="Times New Roman" w:hAnsi="Times New Roman" w:cs="Times New Roman"/>
      <w:sz w:val="20"/>
      <w:szCs w:val="24"/>
    </w:rPr>
  </w:style>
  <w:style w:type="paragraph" w:styleId="BodyText2">
    <w:name w:val="Body Text 2"/>
    <w:basedOn w:val="Normal"/>
    <w:link w:val="BodyText2Char"/>
    <w:semiHidden/>
    <w:rsid w:val="000A5632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A5632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FD2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3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0A5632"/>
    <w:pPr>
      <w:keepNext/>
      <w:outlineLvl w:val="4"/>
    </w:pPr>
    <w:rPr>
      <w:b/>
      <w:sz w:val="20"/>
    </w:rPr>
  </w:style>
  <w:style w:type="paragraph" w:styleId="Heading6">
    <w:name w:val="heading 6"/>
    <w:basedOn w:val="Normal"/>
    <w:next w:val="Normal"/>
    <w:link w:val="Heading6Char"/>
    <w:qFormat/>
    <w:rsid w:val="000A5632"/>
    <w:pPr>
      <w:keepNext/>
      <w:outlineLvl w:val="5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3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131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13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131A"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131A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131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23131A"/>
    <w:rPr>
      <w:vertAlign w:val="superscript"/>
    </w:rPr>
  </w:style>
  <w:style w:type="character" w:styleId="Hyperlink">
    <w:name w:val="Hyperlink"/>
    <w:uiPriority w:val="99"/>
    <w:semiHidden/>
    <w:unhideWhenUsed/>
    <w:rsid w:val="000A563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56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632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0A5632"/>
    <w:rPr>
      <w:rFonts w:ascii="Times New Roman" w:eastAsia="Times New Roman" w:hAnsi="Times New Roman" w:cs="Times New Roman"/>
      <w:b/>
      <w:sz w:val="20"/>
      <w:szCs w:val="24"/>
    </w:rPr>
  </w:style>
  <w:style w:type="character" w:customStyle="1" w:styleId="Heading6Char">
    <w:name w:val="Heading 6 Char"/>
    <w:basedOn w:val="DefaultParagraphFont"/>
    <w:link w:val="Heading6"/>
    <w:rsid w:val="000A5632"/>
    <w:rPr>
      <w:rFonts w:ascii="Times New Roman" w:eastAsia="Times New Roman" w:hAnsi="Times New Roman" w:cs="Times New Roman"/>
      <w:i/>
      <w:sz w:val="20"/>
      <w:szCs w:val="24"/>
    </w:rPr>
  </w:style>
  <w:style w:type="paragraph" w:styleId="BodyTextIndent2">
    <w:name w:val="Body Text Indent 2"/>
    <w:basedOn w:val="Normal"/>
    <w:link w:val="BodyTextIndent2Char"/>
    <w:semiHidden/>
    <w:rsid w:val="000A5632"/>
    <w:pPr>
      <w:ind w:left="1440"/>
    </w:pPr>
    <w:rPr>
      <w:sz w:val="20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A5632"/>
    <w:rPr>
      <w:rFonts w:ascii="Times New Roman" w:eastAsia="Times New Roman" w:hAnsi="Times New Roman" w:cs="Times New Roman"/>
      <w:sz w:val="20"/>
      <w:szCs w:val="24"/>
    </w:rPr>
  </w:style>
  <w:style w:type="paragraph" w:styleId="BodyText2">
    <w:name w:val="Body Text 2"/>
    <w:basedOn w:val="Normal"/>
    <w:link w:val="BodyText2Char"/>
    <w:semiHidden/>
    <w:rsid w:val="000A5632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A5632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FD2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hicagomanualofstyle.org/tools_citationguid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livansj\Desktop\DESKTOP\Chicago%20Manual%20Pap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CA72F3-4588-4A79-A14F-4CE959D34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Chicago Manual Paper Template</Template>
  <TotalTime>0</TotalTime>
  <Pages>7</Pages>
  <Words>1157</Words>
  <Characters>6596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Broome Community College</Company>
  <LinksUpToDate>false</LinksUpToDate>
  <CharactersWithSpaces>7738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Infomation for this template was derived from the University of Colorado at Colorado Springs Writing Center and the University of Vermont Libraries</dc:description>
  <cp:lastModifiedBy>User</cp:lastModifiedBy>
  <cp:revision>1</cp:revision>
  <dcterms:created xsi:type="dcterms:W3CDTF">2013-09-05T18:38:00Z</dcterms:created>
  <dcterms:modified xsi:type="dcterms:W3CDTF">2013-09-05T18:38:00Z</dcterms:modified>
</cp:coreProperties>
</file>